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870"/>
        <w:gridCol w:w="1525"/>
        <w:gridCol w:w="5237"/>
      </w:tblGrid>
      <w:tr w:rsidR="00A81248" w:rsidRPr="00F50E51" w14:paraId="05A71136" w14:textId="77777777" w:rsidTr="00A31A5B">
        <w:tc>
          <w:tcPr>
            <w:tcW w:w="5395" w:type="dxa"/>
            <w:gridSpan w:val="2"/>
          </w:tcPr>
          <w:p w14:paraId="2459A432" w14:textId="77777777"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1DFCC890" w14:textId="77777777"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</w:tr>
      <w:tr w:rsidR="00A81248" w:rsidRPr="00F50E51" w14:paraId="3837750E" w14:textId="77777777" w:rsidTr="00A31A5B">
        <w:trPr>
          <w:trHeight w:val="2719"/>
        </w:trPr>
        <w:tc>
          <w:tcPr>
            <w:tcW w:w="5395" w:type="dxa"/>
            <w:gridSpan w:val="2"/>
          </w:tcPr>
          <w:p w14:paraId="754BF05F" w14:textId="71F60E74" w:rsidR="00A81248" w:rsidRPr="00032856" w:rsidRDefault="00722A79" w:rsidP="002103F8">
            <w:pPr>
              <w:pStyle w:val="Text"/>
              <w:rPr>
                <w:noProof/>
                <w:color w:val="4F81BD" w:themeColor="accent1"/>
                <w:sz w:val="96"/>
                <w:szCs w:val="72"/>
                <w:lang w:val="en-GB"/>
              </w:rPr>
            </w:pPr>
            <w:r w:rsidRPr="00722A79">
              <w:rPr>
                <w:noProof/>
                <w:color w:val="4F81BD" w:themeColor="accent1"/>
                <w:sz w:val="56"/>
                <w:szCs w:val="52"/>
                <w:lang w:val="en-GB"/>
              </w:rPr>
              <w:t>Object Oriented Software Engineering</w:t>
            </w:r>
          </w:p>
        </w:tc>
        <w:tc>
          <w:tcPr>
            <w:tcW w:w="5237" w:type="dxa"/>
          </w:tcPr>
          <w:p w14:paraId="7D516FB5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14:paraId="47A011F4" w14:textId="77777777" w:rsidTr="00A31A5B">
        <w:trPr>
          <w:trHeight w:val="8865"/>
        </w:trPr>
        <w:tc>
          <w:tcPr>
            <w:tcW w:w="5395" w:type="dxa"/>
            <w:gridSpan w:val="2"/>
          </w:tcPr>
          <w:p w14:paraId="42926F21" w14:textId="71CFDF5A" w:rsidR="00A81248" w:rsidRPr="00F50E51" w:rsidRDefault="00857D51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5138833" wp14:editId="7E1E7733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3810" t="0" r="5715" b="0"/>
                      <wp:wrapNone/>
                      <wp:docPr id="2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72400" cy="10687050"/>
                                <a:chOff x="0" y="0"/>
                                <a:chExt cx="77711" cy="100533"/>
                              </a:xfrm>
                            </wpg:grpSpPr>
                            <wps:wsp>
                              <wps:cNvPr id="3" name="Shap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5527"/>
                                  <a:ext cx="58458" cy="75006"/>
                                </a:xfrm>
                                <a:custGeom>
                                  <a:avLst/>
                                  <a:gdLst>
                                    <a:gd name="T0" fmla="*/ 2922906 w 21600"/>
                                    <a:gd name="T1" fmla="*/ 3750311 h 21600"/>
                                    <a:gd name="T2" fmla="*/ 2922906 w 21600"/>
                                    <a:gd name="T3" fmla="*/ 3750311 h 21600"/>
                                    <a:gd name="T4" fmla="*/ 2922906 w 21600"/>
                                    <a:gd name="T5" fmla="*/ 3750311 h 21600"/>
                                    <a:gd name="T6" fmla="*/ 2922906 w 21600"/>
                                    <a:gd name="T7" fmla="*/ 3750311 h 21600"/>
                                    <a:gd name="T8" fmla="*/ 0 60000 65536"/>
                                    <a:gd name="T9" fmla="*/ 5898240 60000 65536"/>
                                    <a:gd name="T10" fmla="*/ 11796480 60000 65536"/>
                                    <a:gd name="T11" fmla="*/ 1769472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lnTo>
                                        <a:pt x="0" y="106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4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Triang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0447"/>
                                  <a:ext cx="39077" cy="78168"/>
                                </a:xfrm>
                                <a:custGeom>
                                  <a:avLst/>
                                  <a:gdLst>
                                    <a:gd name="T0" fmla="*/ 1953896 w 21600"/>
                                    <a:gd name="T1" fmla="*/ 3908426 h 21600"/>
                                    <a:gd name="T2" fmla="*/ 1953896 w 21600"/>
                                    <a:gd name="T3" fmla="*/ 3908426 h 21600"/>
                                    <a:gd name="T4" fmla="*/ 1953896 w 21600"/>
                                    <a:gd name="T5" fmla="*/ 3908426 h 21600"/>
                                    <a:gd name="T6" fmla="*/ 1953896 w 21600"/>
                                    <a:gd name="T7" fmla="*/ 3908426 h 21600"/>
                                    <a:gd name="T8" fmla="*/ 0 60000 65536"/>
                                    <a:gd name="T9" fmla="*/ 5898240 60000 65536"/>
                                    <a:gd name="T10" fmla="*/ 11796480 60000 65536"/>
                                    <a:gd name="T11" fmla="*/ 1769472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4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" name="Shap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7711" cy="90398"/>
                                </a:xfrm>
                                <a:custGeom>
                                  <a:avLst/>
                                  <a:gdLst>
                                    <a:gd name="T0" fmla="*/ 3885566 w 21600"/>
                                    <a:gd name="T1" fmla="*/ 4519931 h 21600"/>
                                    <a:gd name="T2" fmla="*/ 3885566 w 21600"/>
                                    <a:gd name="T3" fmla="*/ 4519931 h 21600"/>
                                    <a:gd name="T4" fmla="*/ 3885566 w 21600"/>
                                    <a:gd name="T5" fmla="*/ 4519931 h 21600"/>
                                    <a:gd name="T6" fmla="*/ 3885566 w 21600"/>
                                    <a:gd name="T7" fmla="*/ 4519931 h 21600"/>
                                    <a:gd name="T8" fmla="*/ 0 60000 65536"/>
                                    <a:gd name="T9" fmla="*/ 5898240 60000 65536"/>
                                    <a:gd name="T10" fmla="*/ 11796480 60000 65536"/>
                                    <a:gd name="T11" fmla="*/ 1769472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lnTo>
                                        <a:pt x="0" y="146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4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53C8A9" id="Group 1" o:spid="_x0000_s1026" alt="&quot;&quot;" style="position:absolute;margin-left:-35.4pt;margin-top:-176.9pt;width:612pt;height:841.5pt;z-index:-251658240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7910520,13022955;7910520,13022955;7910520,13022955;7910520,13022955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" path="m,21600l21600,10802,,,,21600xe" fillcolor="#c0504d [3205]" stroked="f" strokeweight="1pt">
                        <v:stroke miterlimit="4" joinstyle="miter"/>
                        <v:path arrowok="t" o:extrusionok="f" o:connecttype="custom" o:connectlocs="3534833,14144159;3534833,14144159;3534833,14144159;3534833,14144159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" path="m,14678r,6922l21600,3032,21600,,17075,,,14678xe" fillcolor="#4f81bd [3204]" stroked="f" strokeweight="1pt">
                        <v:stroke miterlimit="4" joinstyle="miter"/>
                        <v:path arrowok="t" o:extrusionok="f" o:connecttype="custom" o:connectlocs="13979223,18916330;13979223,18916330;13979223,18916330;13979223,18916330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06BE250D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14:paraId="7B41E080" w14:textId="77777777" w:rsidTr="00A31A5B">
        <w:trPr>
          <w:trHeight w:val="1299"/>
        </w:trPr>
        <w:tc>
          <w:tcPr>
            <w:tcW w:w="5395" w:type="dxa"/>
            <w:gridSpan w:val="2"/>
          </w:tcPr>
          <w:p w14:paraId="62DD9A40" w14:textId="436153EA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6A989966" w14:textId="7AAF2DB6" w:rsidR="00A81248" w:rsidRPr="00032856" w:rsidRDefault="00722A79" w:rsidP="002103F8">
            <w:pPr>
              <w:pStyle w:val="Text"/>
              <w:rPr>
                <w:noProof/>
                <w:color w:val="4F81BD" w:themeColor="accent1"/>
                <w:sz w:val="40"/>
                <w:szCs w:val="36"/>
                <w:lang w:val="en-GB"/>
              </w:rPr>
            </w:pPr>
            <w:r>
              <w:rPr>
                <w:noProof/>
                <w:color w:val="4F81BD" w:themeColor="accent1"/>
                <w:sz w:val="40"/>
                <w:szCs w:val="36"/>
                <w:lang w:val="en-GB"/>
              </w:rPr>
              <w:t>MidTerm Lab</w:t>
            </w:r>
          </w:p>
        </w:tc>
      </w:tr>
      <w:tr w:rsidR="00A81248" w:rsidRPr="00F50E51" w14:paraId="21A08DA7" w14:textId="77777777" w:rsidTr="00A22E21">
        <w:trPr>
          <w:trHeight w:val="1402"/>
        </w:trPr>
        <w:tc>
          <w:tcPr>
            <w:tcW w:w="3870" w:type="dxa"/>
          </w:tcPr>
          <w:p w14:paraId="294E97C5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6762" w:type="dxa"/>
            <w:gridSpan w:val="2"/>
          </w:tcPr>
          <w:p w14:paraId="4721316A" w14:textId="0E24490D" w:rsidR="00A81248" w:rsidRPr="00032856" w:rsidRDefault="00281B67" w:rsidP="002103F8">
            <w:pPr>
              <w:pStyle w:val="Text"/>
              <w:rPr>
                <w:noProof/>
                <w:color w:val="4F81BD" w:themeColor="accent1"/>
                <w:sz w:val="40"/>
                <w:szCs w:val="36"/>
                <w:lang w:val="en-GB"/>
              </w:rPr>
            </w:pPr>
            <w:r>
              <w:rPr>
                <w:noProof/>
                <w:color w:val="4F81BD" w:themeColor="accent1"/>
                <w:sz w:val="40"/>
                <w:szCs w:val="36"/>
                <w:lang w:val="en-GB"/>
              </w:rPr>
              <w:t>Faizan</w:t>
            </w:r>
            <w:r w:rsidR="00A22E21" w:rsidRPr="00032856">
              <w:rPr>
                <w:noProof/>
                <w:color w:val="4F81BD" w:themeColor="accent1"/>
                <w:sz w:val="40"/>
                <w:szCs w:val="36"/>
                <w:lang w:val="en-GB"/>
              </w:rPr>
              <w:t xml:space="preserve"> (FA21-</w:t>
            </w:r>
            <w:r w:rsidR="009D6A0E" w:rsidRPr="00032856">
              <w:rPr>
                <w:noProof/>
                <w:color w:val="4F81BD" w:themeColor="accent1"/>
                <w:sz w:val="40"/>
                <w:szCs w:val="36"/>
                <w:lang w:val="en-GB"/>
              </w:rPr>
              <w:t>BSE</w:t>
            </w:r>
            <w:r w:rsidR="00A22E21" w:rsidRPr="00032856">
              <w:rPr>
                <w:noProof/>
                <w:color w:val="4F81BD" w:themeColor="accent1"/>
                <w:sz w:val="40"/>
                <w:szCs w:val="36"/>
                <w:lang w:val="en-GB"/>
              </w:rPr>
              <w:t>-0</w:t>
            </w:r>
            <w:r w:rsidR="009D6A0E" w:rsidRPr="00032856">
              <w:rPr>
                <w:noProof/>
                <w:color w:val="4F81BD" w:themeColor="accent1"/>
                <w:sz w:val="40"/>
                <w:szCs w:val="36"/>
                <w:lang w:val="en-GB"/>
              </w:rPr>
              <w:t>11</w:t>
            </w:r>
            <w:r w:rsidR="00A22E21" w:rsidRPr="00032856">
              <w:rPr>
                <w:noProof/>
                <w:color w:val="4F81BD" w:themeColor="accent1"/>
                <w:sz w:val="40"/>
                <w:szCs w:val="36"/>
                <w:lang w:val="en-GB"/>
              </w:rPr>
              <w:t>)</w:t>
            </w:r>
            <w:r w:rsidR="00C66528" w:rsidRPr="00032856">
              <w:rPr>
                <w:noProof/>
                <w:color w:val="4F81BD" w:themeColor="accent1"/>
                <w:sz w:val="40"/>
                <w:szCs w:val="36"/>
                <w:lang w:val="en-GB" w:bidi="en-GB"/>
              </w:rPr>
              <w:t xml:space="preserve"> </w:t>
            </w:r>
          </w:p>
          <w:p w14:paraId="5F7188F8" w14:textId="155231BD" w:rsidR="00A81248" w:rsidRPr="00032856" w:rsidRDefault="00722A79" w:rsidP="002103F8">
            <w:pPr>
              <w:pStyle w:val="Text"/>
              <w:rPr>
                <w:noProof/>
                <w:color w:val="4F81BD" w:themeColor="accent1"/>
                <w:sz w:val="40"/>
                <w:szCs w:val="36"/>
                <w:lang w:val="en-GB"/>
              </w:rPr>
            </w:pPr>
            <w:r>
              <w:rPr>
                <w:noProof/>
                <w:color w:val="4F81BD" w:themeColor="accent1"/>
                <w:sz w:val="40"/>
                <w:szCs w:val="36"/>
                <w:lang w:val="en-GB"/>
              </w:rPr>
              <w:t>Prof. Mukhtiar Zamin</w:t>
            </w:r>
          </w:p>
        </w:tc>
      </w:tr>
    </w:tbl>
    <w:p w14:paraId="5E81E09C" w14:textId="77777777" w:rsidR="00241098" w:rsidRPr="00562F0C" w:rsidRDefault="00241098" w:rsidP="00562F0C">
      <w:pPr>
        <w:rPr>
          <w:rFonts w:asciiTheme="majorBidi" w:hAnsiTheme="majorBidi" w:cstheme="majorBidi"/>
        </w:rPr>
      </w:pPr>
    </w:p>
    <w:p w14:paraId="6914D729" w14:textId="77777777" w:rsidR="00130F5E" w:rsidRDefault="00130F5E" w:rsidP="002972C8">
      <w:pPr>
        <w:rPr>
          <w:rFonts w:asciiTheme="majorBidi" w:hAnsiTheme="majorBidi" w:cstheme="majorBidi"/>
        </w:rPr>
      </w:pPr>
    </w:p>
    <w:p w14:paraId="138428D0" w14:textId="196AAA44" w:rsidR="00130F5E" w:rsidRPr="002972C8" w:rsidRDefault="00C2267F" w:rsidP="002972C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C12AA4D" wp14:editId="19ADA5A7">
            <wp:extent cx="6767830" cy="5854065"/>
            <wp:effectExtent l="0" t="0" r="0" b="0"/>
            <wp:docPr id="164461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16273" name="Picture 16446162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9A5C" w14:textId="41ECFA47" w:rsidR="00F82B3B" w:rsidRDefault="00312C80" w:rsidP="00C202D1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06D2294" wp14:editId="634B07CB">
            <wp:extent cx="6767830" cy="9257030"/>
            <wp:effectExtent l="0" t="0" r="0" b="1270"/>
            <wp:docPr id="1333074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92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51E7" w14:textId="77777777" w:rsidR="00F82B3B" w:rsidRPr="00C202D1" w:rsidRDefault="00F82B3B" w:rsidP="00C202D1">
      <w:pPr>
        <w:rPr>
          <w:rFonts w:asciiTheme="majorBidi" w:hAnsiTheme="majorBidi" w:cstheme="majorBidi"/>
        </w:rPr>
      </w:pPr>
    </w:p>
    <w:p w14:paraId="7232D3F8" w14:textId="14A6D209" w:rsidR="003441F7" w:rsidRDefault="00312C80" w:rsidP="003441F7">
      <w:r>
        <w:rPr>
          <w:noProof/>
        </w:rPr>
        <w:drawing>
          <wp:inline distT="0" distB="0" distL="0" distR="0" wp14:anchorId="44C10778" wp14:editId="06D42BF4">
            <wp:extent cx="6316345" cy="9551035"/>
            <wp:effectExtent l="0" t="0" r="8255" b="0"/>
            <wp:docPr id="1695994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95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E60E" w14:textId="0757CBB7" w:rsidR="003B6E61" w:rsidRPr="003441F7" w:rsidRDefault="003B6E61" w:rsidP="003441F7">
      <w:r w:rsidRPr="003B6E61">
        <w:drawing>
          <wp:inline distT="0" distB="0" distL="0" distR="0" wp14:anchorId="4E2EDA9C" wp14:editId="7685762C">
            <wp:extent cx="4023709" cy="2972058"/>
            <wp:effectExtent l="0" t="0" r="0" b="0"/>
            <wp:docPr id="41333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36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E61" w:rsidRPr="003441F7" w:rsidSect="00A22E21">
      <w:headerReference w:type="default" r:id="rId14"/>
      <w:footerReference w:type="even" r:id="rId15"/>
      <w:footerReference w:type="default" r:id="rId16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A7AA" w14:textId="77777777" w:rsidR="003C7518" w:rsidRDefault="003C7518" w:rsidP="001205A1">
      <w:r>
        <w:separator/>
      </w:r>
    </w:p>
  </w:endnote>
  <w:endnote w:type="continuationSeparator" w:id="0">
    <w:p w14:paraId="6D4FD37A" w14:textId="77777777" w:rsidR="003C7518" w:rsidRDefault="003C751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2053CE40" w14:textId="77777777" w:rsidR="001205A1" w:rsidRDefault="001205A1" w:rsidP="00E364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n-GB" w:bidi="en-GB"/>
          </w:rPr>
          <w:fldChar w:fldCharType="begin"/>
        </w:r>
        <w:r>
          <w:rPr>
            <w:rStyle w:val="PageNumber"/>
            <w:lang w:val="en-GB" w:bidi="en-GB"/>
          </w:rPr>
          <w:instrText xml:space="preserve"> PAGE </w:instrText>
        </w:r>
        <w:r>
          <w:rPr>
            <w:rStyle w:val="PageNumber"/>
            <w:lang w:val="en-GB" w:bidi="en-GB"/>
          </w:rPr>
          <w:fldChar w:fldCharType="separate"/>
        </w:r>
        <w:r w:rsidR="007B0740">
          <w:rPr>
            <w:rStyle w:val="PageNumber"/>
            <w:noProof/>
            <w:lang w:val="en-GB" w:bidi="en-GB"/>
          </w:rPr>
          <w:t>2</w:t>
        </w:r>
        <w:r>
          <w:rPr>
            <w:rStyle w:val="PageNumber"/>
            <w:lang w:val="en-GB" w:bidi="en-GB"/>
          </w:rPr>
          <w:fldChar w:fldCharType="end"/>
        </w:r>
      </w:p>
    </w:sdtContent>
  </w:sdt>
  <w:p w14:paraId="4A1C2692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noProof/>
        <w:lang w:val="en-GB"/>
      </w:rPr>
      <w:id w:val="-1041358343"/>
      <w:docPartObj>
        <w:docPartGallery w:val="Page Numbers (Bottom of Page)"/>
        <w:docPartUnique/>
      </w:docPartObj>
    </w:sdtPr>
    <w:sdtContent>
      <w:p w14:paraId="704DD462" w14:textId="77777777" w:rsidR="001205A1" w:rsidRPr="00F50E51" w:rsidRDefault="001205A1" w:rsidP="00E364EF">
        <w:pPr>
          <w:pStyle w:val="Footer"/>
          <w:framePr w:wrap="none" w:vAnchor="text" w:hAnchor="margin" w:xAlign="right" w:y="1"/>
          <w:rPr>
            <w:rStyle w:val="PageNumber"/>
            <w:noProof/>
            <w:lang w:val="en-GB"/>
          </w:rPr>
        </w:pPr>
        <w:r w:rsidRPr="00F50E51">
          <w:rPr>
            <w:rStyle w:val="PageNumber"/>
            <w:noProof/>
            <w:lang w:val="en-GB" w:bidi="en-GB"/>
          </w:rPr>
          <w:fldChar w:fldCharType="begin"/>
        </w:r>
        <w:r w:rsidRPr="00F50E51">
          <w:rPr>
            <w:rStyle w:val="PageNumber"/>
            <w:noProof/>
            <w:lang w:val="en-GB" w:bidi="en-GB"/>
          </w:rPr>
          <w:instrText xml:space="preserve"> PAGE </w:instrText>
        </w:r>
        <w:r w:rsidRPr="00F50E51">
          <w:rPr>
            <w:rStyle w:val="PageNumber"/>
            <w:noProof/>
            <w:lang w:val="en-GB" w:bidi="en-GB"/>
          </w:rPr>
          <w:fldChar w:fldCharType="separate"/>
        </w:r>
        <w:r w:rsidR="00A84125" w:rsidRPr="00F50E51">
          <w:rPr>
            <w:rStyle w:val="PageNumber"/>
            <w:noProof/>
            <w:lang w:val="en-GB" w:bidi="en-GB"/>
          </w:rPr>
          <w:t>4</w:t>
        </w:r>
        <w:r w:rsidRPr="00F50E51">
          <w:rPr>
            <w:rStyle w:val="PageNumber"/>
            <w:noProof/>
            <w:lang w:val="en-GB" w:bidi="en-GB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F50E51" w14:paraId="2908FBB8" w14:textId="77777777" w:rsidTr="00A84125">
      <w:tc>
        <w:tcPr>
          <w:tcW w:w="5329" w:type="dxa"/>
        </w:tcPr>
        <w:p w14:paraId="546CEDC2" w14:textId="3693E7A8" w:rsidR="00C85001" w:rsidRDefault="009D6A0E" w:rsidP="00C85001">
          <w:pPr>
            <w:pStyle w:val="Footer"/>
            <w:rPr>
              <w:noProof/>
              <w:lang w:val="en-GB"/>
            </w:rPr>
          </w:pPr>
          <w:r>
            <w:rPr>
              <w:noProof/>
              <w:lang w:val="en-GB"/>
            </w:rPr>
            <w:t>Web Tech</w:t>
          </w:r>
          <w:r w:rsidR="007F5694">
            <w:rPr>
              <w:noProof/>
              <w:lang w:val="en-GB"/>
            </w:rPr>
            <w:t xml:space="preserve">nologies </w:t>
          </w:r>
        </w:p>
        <w:p w14:paraId="74D99F0C" w14:textId="7FF0D01D" w:rsidR="009D6A0E" w:rsidRPr="00F50E51" w:rsidRDefault="009D6A0E" w:rsidP="00C85001">
          <w:pPr>
            <w:pStyle w:val="Footer"/>
            <w:rPr>
              <w:noProof/>
              <w:lang w:val="en-GB"/>
            </w:rPr>
          </w:pPr>
        </w:p>
      </w:tc>
      <w:tc>
        <w:tcPr>
          <w:tcW w:w="5329" w:type="dxa"/>
        </w:tcPr>
        <w:p w14:paraId="5BB77B7B" w14:textId="77777777" w:rsidR="001205A1" w:rsidRPr="00F50E51" w:rsidRDefault="001205A1" w:rsidP="00A31A5B">
          <w:pPr>
            <w:pStyle w:val="Footer"/>
            <w:rPr>
              <w:noProof/>
              <w:lang w:val="en-GB"/>
            </w:rPr>
          </w:pPr>
        </w:p>
      </w:tc>
    </w:tr>
  </w:tbl>
  <w:p w14:paraId="58AD9A1C" w14:textId="77777777" w:rsidR="001205A1" w:rsidRPr="00F50E51" w:rsidRDefault="001205A1">
    <w:pPr>
      <w:pStyle w:val="Footer"/>
      <w:rPr>
        <w:noProof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A2AAB" w14:textId="77777777" w:rsidR="003C7518" w:rsidRDefault="003C7518" w:rsidP="001205A1">
      <w:r>
        <w:separator/>
      </w:r>
    </w:p>
  </w:footnote>
  <w:footnote w:type="continuationSeparator" w:id="0">
    <w:p w14:paraId="2E2ABF43" w14:textId="77777777" w:rsidR="003C7518" w:rsidRDefault="003C7518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976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C6D1D5" w14:textId="3F42A877" w:rsidR="008046DE" w:rsidRDefault="008046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1D90FC" w14:textId="77777777" w:rsidR="008046DE" w:rsidRDefault="008046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27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75369B"/>
    <w:multiLevelType w:val="multilevel"/>
    <w:tmpl w:val="11E8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15408"/>
    <w:multiLevelType w:val="hybridMultilevel"/>
    <w:tmpl w:val="E2A68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098"/>
    <w:multiLevelType w:val="hybridMultilevel"/>
    <w:tmpl w:val="0136F07E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8090019" w:tentative="1">
      <w:start w:val="1"/>
      <w:numFmt w:val="lowerLetter"/>
      <w:lvlText w:val="%2."/>
      <w:lvlJc w:val="left"/>
      <w:pPr>
        <w:ind w:left="1526" w:hanging="360"/>
      </w:pPr>
    </w:lvl>
    <w:lvl w:ilvl="2" w:tplc="0809001B" w:tentative="1">
      <w:start w:val="1"/>
      <w:numFmt w:val="lowerRoman"/>
      <w:lvlText w:val="%3."/>
      <w:lvlJc w:val="right"/>
      <w:pPr>
        <w:ind w:left="2246" w:hanging="180"/>
      </w:pPr>
    </w:lvl>
    <w:lvl w:ilvl="3" w:tplc="0809000F" w:tentative="1">
      <w:start w:val="1"/>
      <w:numFmt w:val="decimal"/>
      <w:lvlText w:val="%4."/>
      <w:lvlJc w:val="left"/>
      <w:pPr>
        <w:ind w:left="2966" w:hanging="360"/>
      </w:pPr>
    </w:lvl>
    <w:lvl w:ilvl="4" w:tplc="08090019" w:tentative="1">
      <w:start w:val="1"/>
      <w:numFmt w:val="lowerLetter"/>
      <w:lvlText w:val="%5."/>
      <w:lvlJc w:val="left"/>
      <w:pPr>
        <w:ind w:left="3686" w:hanging="360"/>
      </w:pPr>
    </w:lvl>
    <w:lvl w:ilvl="5" w:tplc="0809001B" w:tentative="1">
      <w:start w:val="1"/>
      <w:numFmt w:val="lowerRoman"/>
      <w:lvlText w:val="%6."/>
      <w:lvlJc w:val="right"/>
      <w:pPr>
        <w:ind w:left="4406" w:hanging="180"/>
      </w:pPr>
    </w:lvl>
    <w:lvl w:ilvl="6" w:tplc="0809000F" w:tentative="1">
      <w:start w:val="1"/>
      <w:numFmt w:val="decimal"/>
      <w:lvlText w:val="%7."/>
      <w:lvlJc w:val="left"/>
      <w:pPr>
        <w:ind w:left="5126" w:hanging="360"/>
      </w:pPr>
    </w:lvl>
    <w:lvl w:ilvl="7" w:tplc="08090019" w:tentative="1">
      <w:start w:val="1"/>
      <w:numFmt w:val="lowerLetter"/>
      <w:lvlText w:val="%8."/>
      <w:lvlJc w:val="left"/>
      <w:pPr>
        <w:ind w:left="5846" w:hanging="360"/>
      </w:pPr>
    </w:lvl>
    <w:lvl w:ilvl="8" w:tplc="08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12DF3279"/>
    <w:multiLevelType w:val="hybridMultilevel"/>
    <w:tmpl w:val="F230B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437B"/>
    <w:multiLevelType w:val="hybridMultilevel"/>
    <w:tmpl w:val="05340F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C3728"/>
    <w:multiLevelType w:val="multilevel"/>
    <w:tmpl w:val="78A4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56885"/>
    <w:multiLevelType w:val="hybridMultilevel"/>
    <w:tmpl w:val="ED347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96609"/>
    <w:multiLevelType w:val="hybridMultilevel"/>
    <w:tmpl w:val="8AC67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A119B"/>
    <w:multiLevelType w:val="hybridMultilevel"/>
    <w:tmpl w:val="57305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08C"/>
    <w:multiLevelType w:val="multilevel"/>
    <w:tmpl w:val="0B169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74561B"/>
    <w:multiLevelType w:val="hybridMultilevel"/>
    <w:tmpl w:val="1004B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D411C"/>
    <w:multiLevelType w:val="multilevel"/>
    <w:tmpl w:val="155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20968"/>
    <w:multiLevelType w:val="hybridMultilevel"/>
    <w:tmpl w:val="15EEB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B58DD"/>
    <w:multiLevelType w:val="multilevel"/>
    <w:tmpl w:val="BCCC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DB392F"/>
    <w:multiLevelType w:val="hybridMultilevel"/>
    <w:tmpl w:val="E1344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D78BA"/>
    <w:multiLevelType w:val="hybridMultilevel"/>
    <w:tmpl w:val="96F0E2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130F7"/>
    <w:multiLevelType w:val="hybridMultilevel"/>
    <w:tmpl w:val="5B508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A4D89"/>
    <w:multiLevelType w:val="multilevel"/>
    <w:tmpl w:val="8918DE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27556"/>
    <w:multiLevelType w:val="hybridMultilevel"/>
    <w:tmpl w:val="7ABE3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64EC7"/>
    <w:multiLevelType w:val="hybridMultilevel"/>
    <w:tmpl w:val="F1FE6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830CF"/>
    <w:multiLevelType w:val="hybridMultilevel"/>
    <w:tmpl w:val="701C4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B31C8"/>
    <w:multiLevelType w:val="hybridMultilevel"/>
    <w:tmpl w:val="1FA8F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E5FF0"/>
    <w:multiLevelType w:val="hybridMultilevel"/>
    <w:tmpl w:val="90FEF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D2CCA"/>
    <w:multiLevelType w:val="hybridMultilevel"/>
    <w:tmpl w:val="0152E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42799"/>
    <w:multiLevelType w:val="multilevel"/>
    <w:tmpl w:val="9F1449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3259">
    <w:abstractNumId w:val="12"/>
  </w:num>
  <w:num w:numId="2" w16cid:durableId="433982248">
    <w:abstractNumId w:val="14"/>
  </w:num>
  <w:num w:numId="3" w16cid:durableId="293174463">
    <w:abstractNumId w:val="24"/>
  </w:num>
  <w:num w:numId="4" w16cid:durableId="818116604">
    <w:abstractNumId w:val="6"/>
  </w:num>
  <w:num w:numId="5" w16cid:durableId="492912882">
    <w:abstractNumId w:val="1"/>
  </w:num>
  <w:num w:numId="6" w16cid:durableId="2147316379">
    <w:abstractNumId w:val="11"/>
  </w:num>
  <w:num w:numId="7" w16cid:durableId="1981180963">
    <w:abstractNumId w:val="18"/>
  </w:num>
  <w:num w:numId="8" w16cid:durableId="841360515">
    <w:abstractNumId w:val="25"/>
  </w:num>
  <w:num w:numId="9" w16cid:durableId="1442602320">
    <w:abstractNumId w:val="3"/>
  </w:num>
  <w:num w:numId="10" w16cid:durableId="367148081">
    <w:abstractNumId w:val="17"/>
  </w:num>
  <w:num w:numId="11" w16cid:durableId="1573809779">
    <w:abstractNumId w:val="2"/>
  </w:num>
  <w:num w:numId="12" w16cid:durableId="2029721391">
    <w:abstractNumId w:val="9"/>
  </w:num>
  <w:num w:numId="13" w16cid:durableId="1975255802">
    <w:abstractNumId w:val="23"/>
  </w:num>
  <w:num w:numId="14" w16cid:durableId="2063670719">
    <w:abstractNumId w:val="16"/>
  </w:num>
  <w:num w:numId="15" w16cid:durableId="1310549129">
    <w:abstractNumId w:val="7"/>
  </w:num>
  <w:num w:numId="16" w16cid:durableId="147133898">
    <w:abstractNumId w:val="4"/>
  </w:num>
  <w:num w:numId="17" w16cid:durableId="446312638">
    <w:abstractNumId w:val="8"/>
  </w:num>
  <w:num w:numId="18" w16cid:durableId="1488060534">
    <w:abstractNumId w:val="21"/>
  </w:num>
  <w:num w:numId="19" w16cid:durableId="373627983">
    <w:abstractNumId w:val="13"/>
  </w:num>
  <w:num w:numId="20" w16cid:durableId="1494761486">
    <w:abstractNumId w:val="5"/>
  </w:num>
  <w:num w:numId="21" w16cid:durableId="217936132">
    <w:abstractNumId w:val="0"/>
  </w:num>
  <w:num w:numId="22" w16cid:durableId="798107082">
    <w:abstractNumId w:val="10"/>
  </w:num>
  <w:num w:numId="23" w16cid:durableId="1026325490">
    <w:abstractNumId w:val="15"/>
  </w:num>
  <w:num w:numId="24" w16cid:durableId="76758425">
    <w:abstractNumId w:val="20"/>
  </w:num>
  <w:num w:numId="25" w16cid:durableId="1809661200">
    <w:abstractNumId w:val="19"/>
  </w:num>
  <w:num w:numId="26" w16cid:durableId="6447745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21"/>
    <w:rsid w:val="00032856"/>
    <w:rsid w:val="000373E9"/>
    <w:rsid w:val="000C4ED1"/>
    <w:rsid w:val="001205A1"/>
    <w:rsid w:val="00130F5E"/>
    <w:rsid w:val="001B2F41"/>
    <w:rsid w:val="002103F8"/>
    <w:rsid w:val="00241098"/>
    <w:rsid w:val="00251C22"/>
    <w:rsid w:val="002560A5"/>
    <w:rsid w:val="00281B67"/>
    <w:rsid w:val="002877E8"/>
    <w:rsid w:val="002972C8"/>
    <w:rsid w:val="002B0D15"/>
    <w:rsid w:val="002E7C4E"/>
    <w:rsid w:val="0031055C"/>
    <w:rsid w:val="00312C80"/>
    <w:rsid w:val="003441F7"/>
    <w:rsid w:val="003514BA"/>
    <w:rsid w:val="00371EE1"/>
    <w:rsid w:val="003A798E"/>
    <w:rsid w:val="003B6E61"/>
    <w:rsid w:val="003C318C"/>
    <w:rsid w:val="003C7518"/>
    <w:rsid w:val="0041180E"/>
    <w:rsid w:val="00423622"/>
    <w:rsid w:val="00425A99"/>
    <w:rsid w:val="0044263A"/>
    <w:rsid w:val="00480F97"/>
    <w:rsid w:val="00510957"/>
    <w:rsid w:val="005350E6"/>
    <w:rsid w:val="005419FE"/>
    <w:rsid w:val="00562F0C"/>
    <w:rsid w:val="005A43EF"/>
    <w:rsid w:val="005E6B25"/>
    <w:rsid w:val="005F474E"/>
    <w:rsid w:val="005F4F46"/>
    <w:rsid w:val="006C60E6"/>
    <w:rsid w:val="00722A79"/>
    <w:rsid w:val="0074210A"/>
    <w:rsid w:val="007726B4"/>
    <w:rsid w:val="007B0740"/>
    <w:rsid w:val="007C1BAB"/>
    <w:rsid w:val="007F5694"/>
    <w:rsid w:val="008046DE"/>
    <w:rsid w:val="00857D51"/>
    <w:rsid w:val="00872103"/>
    <w:rsid w:val="008F06B9"/>
    <w:rsid w:val="009D6A0E"/>
    <w:rsid w:val="009E18A0"/>
    <w:rsid w:val="00A06A3B"/>
    <w:rsid w:val="00A15CF7"/>
    <w:rsid w:val="00A22E21"/>
    <w:rsid w:val="00A24793"/>
    <w:rsid w:val="00A31A5B"/>
    <w:rsid w:val="00A60E11"/>
    <w:rsid w:val="00A81248"/>
    <w:rsid w:val="00A84125"/>
    <w:rsid w:val="00BA73D1"/>
    <w:rsid w:val="00BF1816"/>
    <w:rsid w:val="00BF7761"/>
    <w:rsid w:val="00C017A2"/>
    <w:rsid w:val="00C202D1"/>
    <w:rsid w:val="00C2267F"/>
    <w:rsid w:val="00C66528"/>
    <w:rsid w:val="00C673F6"/>
    <w:rsid w:val="00C706DB"/>
    <w:rsid w:val="00C85001"/>
    <w:rsid w:val="00C915F0"/>
    <w:rsid w:val="00C97BA1"/>
    <w:rsid w:val="00CF2465"/>
    <w:rsid w:val="00DA2625"/>
    <w:rsid w:val="00DA7127"/>
    <w:rsid w:val="00E364EF"/>
    <w:rsid w:val="00E60B42"/>
    <w:rsid w:val="00E975E7"/>
    <w:rsid w:val="00EF4C22"/>
    <w:rsid w:val="00F50E51"/>
    <w:rsid w:val="00F82B3B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226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7726B4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F81BD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C0504D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4F81BD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4F81BD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C0504D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4F81BD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4F81BD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C0504D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4F81BD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4F81BD" w:themeColor="accent1"/>
      <w:sz w:val="76"/>
    </w:rPr>
  </w:style>
  <w:style w:type="paragraph" w:styleId="NormalWeb">
    <w:name w:val="Normal (Web)"/>
    <w:basedOn w:val="Normal"/>
    <w:uiPriority w:val="99"/>
    <w:semiHidden/>
    <w:unhideWhenUsed/>
    <w:rsid w:val="00C850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C850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103F8"/>
    <w:pPr>
      <w:spacing w:line="259" w:lineRule="auto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2103F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103F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2103F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103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1F7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EF4C2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ct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6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2023-04-16T12:29:00Z</dcterms:created>
  <dcterms:modified xsi:type="dcterms:W3CDTF">2023-05-23T04:58:00Z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